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147A" w14:textId="77777777" w:rsidR="00B70CFD" w:rsidRDefault="00000000">
      <w:pPr>
        <w:pStyle w:val="Standard"/>
      </w:pPr>
      <w:r>
        <w:t>Trabalho da forca</w:t>
      </w:r>
    </w:p>
    <w:p w14:paraId="0EA477EC" w14:textId="77777777" w:rsidR="00B70CFD" w:rsidRDefault="00000000">
      <w:pPr>
        <w:pStyle w:val="Standard"/>
      </w:pPr>
      <w:r>
        <w:t>Funcionamento da forca</w:t>
      </w:r>
    </w:p>
    <w:p w14:paraId="569945EA" w14:textId="77777777" w:rsidR="00B70CFD" w:rsidRDefault="00B70CFD">
      <w:pPr>
        <w:pStyle w:val="Standard"/>
      </w:pPr>
    </w:p>
    <w:p w14:paraId="511C1027" w14:textId="77777777" w:rsidR="00B70CFD" w:rsidRDefault="00000000">
      <w:pPr>
        <w:pStyle w:val="Standard"/>
      </w:pPr>
      <w:r>
        <w:t>Em primeiro lugar tem uma lista de palavras pre cadastradas</w:t>
      </w:r>
    </w:p>
    <w:p w14:paraId="3CA48275" w14:textId="77777777" w:rsidR="00B70CFD" w:rsidRDefault="00000000">
      <w:pPr>
        <w:pStyle w:val="Standard"/>
      </w:pPr>
      <w:r>
        <w:t>Num vetor.</w:t>
      </w:r>
    </w:p>
    <w:p w14:paraId="0E2D97A0" w14:textId="77777777" w:rsidR="00B70CFD" w:rsidRDefault="00B70CFD">
      <w:pPr>
        <w:pStyle w:val="Standard"/>
      </w:pPr>
    </w:p>
    <w:p w14:paraId="061E95CB" w14:textId="77777777" w:rsidR="00B70CFD" w:rsidRDefault="00000000">
      <w:pPr>
        <w:pStyle w:val="Standard"/>
      </w:pPr>
      <w:r>
        <w:t>Apos isso e feito um vetor com o tamanho de uma destas palavras</w:t>
      </w:r>
    </w:p>
    <w:p w14:paraId="5E6536DB" w14:textId="77777777" w:rsidR="00B70CFD" w:rsidRDefault="00000000">
      <w:pPr>
        <w:pStyle w:val="Standard"/>
      </w:pPr>
      <w:r>
        <w:t>No vetor e colocado os tracejados pra saber quantas letras tem a palavra.</w:t>
      </w:r>
    </w:p>
    <w:p w14:paraId="6BF64C8B" w14:textId="77777777" w:rsidR="00B70CFD" w:rsidRDefault="00000000">
      <w:pPr>
        <w:pStyle w:val="Standard"/>
      </w:pPr>
      <w:r>
        <w:t>Exemplo:</w:t>
      </w:r>
    </w:p>
    <w:p w14:paraId="62E35A4B" w14:textId="77777777" w:rsidR="00B70CFD" w:rsidRDefault="00000000">
      <w:pPr>
        <w:pStyle w:val="Standard"/>
      </w:pPr>
      <w:r>
        <w:t>_ _ _ _ _ _ _ _ _ _ _ _ _</w:t>
      </w:r>
    </w:p>
    <w:p w14:paraId="470BDB5E" w14:textId="77777777" w:rsidR="00B70CFD" w:rsidRDefault="00B70CFD">
      <w:pPr>
        <w:pStyle w:val="Standard"/>
      </w:pPr>
    </w:p>
    <w:p w14:paraId="2CEB831C" w14:textId="77777777" w:rsidR="00B70CFD" w:rsidRDefault="00000000">
      <w:pPr>
        <w:pStyle w:val="Standard"/>
      </w:pPr>
      <w:r>
        <w:t>Cada vez que a pessoa informa uma letra errada vai um membro pra forca sendo nesta ordem:</w:t>
      </w:r>
    </w:p>
    <w:p w14:paraId="62119A78" w14:textId="77777777" w:rsidR="00B70CFD" w:rsidRDefault="00000000">
      <w:pPr>
        <w:pStyle w:val="Standard"/>
      </w:pPr>
      <w:r>
        <w:tab/>
        <w:t>1-Cabeca</w:t>
      </w:r>
    </w:p>
    <w:p w14:paraId="585FCA81" w14:textId="77777777" w:rsidR="00B70CFD" w:rsidRDefault="00000000">
      <w:pPr>
        <w:pStyle w:val="Standard"/>
      </w:pPr>
      <w:r>
        <w:tab/>
        <w:t>2-Corpo ate a barriga</w:t>
      </w:r>
    </w:p>
    <w:p w14:paraId="6DE899B1" w14:textId="77777777" w:rsidR="00B70CFD" w:rsidRDefault="00000000">
      <w:pPr>
        <w:pStyle w:val="Standard"/>
      </w:pPr>
      <w:r>
        <w:tab/>
        <w:t>3-braco esquerdo</w:t>
      </w:r>
    </w:p>
    <w:p w14:paraId="0F5D0B8C" w14:textId="77777777" w:rsidR="00B70CFD" w:rsidRDefault="00000000">
      <w:pPr>
        <w:pStyle w:val="Standard"/>
      </w:pPr>
      <w:r>
        <w:tab/>
        <w:t>4-braco direito</w:t>
      </w:r>
    </w:p>
    <w:p w14:paraId="7F90B13A" w14:textId="77777777" w:rsidR="00B70CFD" w:rsidRDefault="00000000">
      <w:pPr>
        <w:pStyle w:val="Standard"/>
      </w:pPr>
      <w:r>
        <w:tab/>
        <w:t>5-Cintura</w:t>
      </w:r>
    </w:p>
    <w:p w14:paraId="6CEC0730" w14:textId="77777777" w:rsidR="00B70CFD" w:rsidRDefault="00000000">
      <w:pPr>
        <w:pStyle w:val="Standard"/>
      </w:pPr>
      <w:r>
        <w:tab/>
        <w:t>6-perna direita</w:t>
      </w:r>
    </w:p>
    <w:p w14:paraId="35DCA5DD" w14:textId="77777777" w:rsidR="00B70CFD" w:rsidRDefault="00000000">
      <w:pPr>
        <w:pStyle w:val="Standard"/>
      </w:pPr>
      <w:r>
        <w:tab/>
        <w:t>7-perna esquerda</w:t>
      </w:r>
    </w:p>
    <w:p w14:paraId="6CD3D8A3" w14:textId="77777777" w:rsidR="00B70CFD" w:rsidRDefault="00000000">
      <w:pPr>
        <w:pStyle w:val="Standard"/>
      </w:pPr>
      <w:r>
        <w:tab/>
        <w:t>8-Enforca</w:t>
      </w:r>
    </w:p>
    <w:p w14:paraId="162ADEC0" w14:textId="77777777" w:rsidR="00B70CFD" w:rsidRDefault="00000000">
      <w:pPr>
        <w:pStyle w:val="Standard"/>
      </w:pPr>
      <w:r>
        <w:t>Cada vez que a palavra digitada é uma palavra correta, ela deve ocupar as lacunas</w:t>
      </w:r>
    </w:p>
    <w:p w14:paraId="05B03735" w14:textId="77777777" w:rsidR="00B70CFD" w:rsidRDefault="00000000">
      <w:pPr>
        <w:pStyle w:val="Standard"/>
      </w:pPr>
      <w:r>
        <w:t>Que ela esta presente na palavra.</w:t>
      </w:r>
    </w:p>
    <w:p w14:paraId="54429C5B" w14:textId="77777777" w:rsidR="00B70CFD" w:rsidRDefault="00B70CFD">
      <w:pPr>
        <w:pStyle w:val="Standard"/>
      </w:pPr>
    </w:p>
    <w:p w14:paraId="1A75406D" w14:textId="77777777" w:rsidR="00B70CFD" w:rsidRDefault="00B70CFD">
      <w:pPr>
        <w:pStyle w:val="Standard"/>
        <w:rPr>
          <w:u w:val="single"/>
        </w:rPr>
      </w:pPr>
    </w:p>
    <w:p w14:paraId="1F35689F" w14:textId="77777777" w:rsidR="00B70CFD" w:rsidRDefault="00000000">
      <w:pPr>
        <w:pStyle w:val="Standard"/>
      </w:pPr>
      <w:r>
        <w:t>Usar a funcao palavra.length  para pegar o tamanho da palavra.</w:t>
      </w:r>
    </w:p>
    <w:p w14:paraId="5EFB5920" w14:textId="77777777" w:rsidR="00B70CFD" w:rsidRDefault="00000000">
      <w:pPr>
        <w:pStyle w:val="Standard"/>
      </w:pPr>
      <w:r>
        <w:t>Program Forca</w:t>
      </w:r>
    </w:p>
    <w:p w14:paraId="6B9717C2" w14:textId="77777777" w:rsidR="00B70CFD" w:rsidRDefault="00000000">
      <w:pPr>
        <w:pStyle w:val="Standard"/>
      </w:pPr>
      <w:r>
        <w:t>Type v=array[1..1000];</w:t>
      </w:r>
    </w:p>
    <w:p w14:paraId="1E776657" w14:textId="77777777" w:rsidR="00B70CFD" w:rsidRDefault="00000000">
      <w:pPr>
        <w:pStyle w:val="Standard"/>
      </w:pPr>
      <w:r>
        <w:t>Type palavra=array[1..1000];</w:t>
      </w:r>
    </w:p>
    <w:p w14:paraId="659DCAA1" w14:textId="77777777" w:rsidR="00B70CFD" w:rsidRDefault="00000000">
      <w:pPr>
        <w:pStyle w:val="Standard"/>
      </w:pPr>
      <w:r>
        <w:t>Var</w:t>
      </w:r>
    </w:p>
    <w:p w14:paraId="71737713" w14:textId="77777777" w:rsidR="00B70CFD" w:rsidRDefault="00000000">
      <w:pPr>
        <w:pStyle w:val="Standard"/>
      </w:pPr>
      <w:r>
        <w:tab/>
        <w:t>i,j,contador:integer;</w:t>
      </w:r>
    </w:p>
    <w:p w14:paraId="75AC0604" w14:textId="77777777" w:rsidR="00B70CFD" w:rsidRDefault="00000000">
      <w:pPr>
        <w:pStyle w:val="Standard"/>
      </w:pPr>
      <w:r>
        <w:tab/>
      </w:r>
    </w:p>
    <w:p w14:paraId="636FB9DE" w14:textId="77777777" w:rsidR="00B70CFD" w:rsidRDefault="00000000">
      <w:pPr>
        <w:pStyle w:val="Standard"/>
      </w:pPr>
      <w:r>
        <w:t>function Cabeca():String;</w:t>
      </w:r>
    </w:p>
    <w:p w14:paraId="503A6193" w14:textId="77777777" w:rsidR="00B70CFD" w:rsidRDefault="00000000">
      <w:pPr>
        <w:pStyle w:val="Standard"/>
      </w:pPr>
      <w:r>
        <w:t>function Corpo_barriga():String;</w:t>
      </w:r>
    </w:p>
    <w:p w14:paraId="6ABE1BC4" w14:textId="77777777" w:rsidR="00B70CFD" w:rsidRDefault="00000000">
      <w:pPr>
        <w:pStyle w:val="Standard"/>
      </w:pPr>
      <w:r>
        <w:t>function Braco_Esquerdo():String</w:t>
      </w:r>
    </w:p>
    <w:p w14:paraId="1A3C2677" w14:textId="77777777" w:rsidR="00B70CFD" w:rsidRDefault="00000000">
      <w:pPr>
        <w:pStyle w:val="Standard"/>
      </w:pPr>
      <w:r>
        <w:t>function Braco_Direito():String;</w:t>
      </w:r>
    </w:p>
    <w:p w14:paraId="109C6B2A" w14:textId="77777777" w:rsidR="00B70CFD" w:rsidRDefault="00000000">
      <w:pPr>
        <w:pStyle w:val="Standard"/>
      </w:pPr>
      <w:r>
        <w:t>function Cintura ():String;</w:t>
      </w:r>
    </w:p>
    <w:p w14:paraId="5BC7EC1E" w14:textId="77777777" w:rsidR="00B70CFD" w:rsidRDefault="00000000">
      <w:pPr>
        <w:pStyle w:val="Standard"/>
      </w:pPr>
      <w:r>
        <w:t>function Perna_Direita():String;</w:t>
      </w:r>
    </w:p>
    <w:p w14:paraId="1FBA2E24" w14:textId="77777777" w:rsidR="00B70CFD" w:rsidRDefault="00000000">
      <w:pPr>
        <w:pStyle w:val="Standard"/>
      </w:pPr>
      <w:r>
        <w:t>function Perna_Esquerda():String;</w:t>
      </w:r>
    </w:p>
    <w:p w14:paraId="4488DC7E" w14:textId="77777777" w:rsidR="00B70CFD" w:rsidRDefault="00000000">
      <w:pPr>
        <w:pStyle w:val="Standard"/>
      </w:pPr>
      <w:r>
        <w:t>function Enforca():String;</w:t>
      </w:r>
    </w:p>
    <w:p w14:paraId="517F9734" w14:textId="77777777" w:rsidR="00B70CFD" w:rsidRDefault="00B70CFD">
      <w:pPr>
        <w:pStyle w:val="Standard"/>
      </w:pPr>
    </w:p>
    <w:p w14:paraId="26D88008" w14:textId="792DBADD" w:rsidR="00B70CFD" w:rsidRDefault="00000000">
      <w:pPr>
        <w:pStyle w:val="Standard"/>
      </w:pPr>
      <w:r>
        <w:t>if (contador</w:t>
      </w:r>
      <w:r w:rsidR="005524A9">
        <w:t xml:space="preserve"> </w:t>
      </w:r>
      <w:r>
        <w:t>=</w:t>
      </w:r>
      <w:r w:rsidR="005524A9">
        <w:t xml:space="preserve">= </w:t>
      </w:r>
      <w:r>
        <w:t>1)</w:t>
      </w:r>
      <w:r w:rsidR="005524A9">
        <w:t xml:space="preserve"> {</w:t>
      </w:r>
    </w:p>
    <w:p w14:paraId="58BC8D42" w14:textId="4F4C8C2A" w:rsidR="00B70CFD" w:rsidRDefault="005524A9" w:rsidP="005524A9">
      <w:pPr>
        <w:pStyle w:val="Standard"/>
      </w:pPr>
      <w:r>
        <w:t xml:space="preserve">      e</w:t>
      </w:r>
      <w:r w:rsidR="00000000">
        <w:t>nforca_cabeca:=true;</w:t>
      </w:r>
    </w:p>
    <w:p w14:paraId="54841310" w14:textId="00E3B948" w:rsidR="00B70CFD" w:rsidRDefault="005524A9">
      <w:pPr>
        <w:pStyle w:val="Standard"/>
      </w:pPr>
      <w:r>
        <w:t>}</w:t>
      </w:r>
    </w:p>
    <w:p w14:paraId="69DC30D7" w14:textId="77777777" w:rsidR="00B70CFD" w:rsidRDefault="00B70CFD">
      <w:pPr>
        <w:pStyle w:val="Standard"/>
      </w:pPr>
    </w:p>
    <w:p w14:paraId="3F4A94C0" w14:textId="77777777" w:rsidR="00B70CFD" w:rsidRDefault="00B70CFD">
      <w:pPr>
        <w:pStyle w:val="Standard"/>
      </w:pPr>
    </w:p>
    <w:sectPr w:rsidR="00B70CF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09E9" w14:textId="77777777" w:rsidR="004A3B76" w:rsidRDefault="004A3B76">
      <w:r>
        <w:separator/>
      </w:r>
    </w:p>
  </w:endnote>
  <w:endnote w:type="continuationSeparator" w:id="0">
    <w:p w14:paraId="49C54A5A" w14:textId="77777777" w:rsidR="004A3B76" w:rsidRDefault="004A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4A15" w14:textId="77777777" w:rsidR="004A3B76" w:rsidRDefault="004A3B76">
      <w:r>
        <w:rPr>
          <w:color w:val="000000"/>
        </w:rPr>
        <w:separator/>
      </w:r>
    </w:p>
  </w:footnote>
  <w:footnote w:type="continuationSeparator" w:id="0">
    <w:p w14:paraId="07599D01" w14:textId="77777777" w:rsidR="004A3B76" w:rsidRDefault="004A3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0CFD"/>
    <w:rsid w:val="004A3B76"/>
    <w:rsid w:val="005524A9"/>
    <w:rsid w:val="00B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2AF3"/>
  <w15:docId w15:val="{00E84B44-64F8-4018-BE38-51B71AF5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Gelvazio Camargo - CONTA GMAIL</dc:creator>
  <cp:lastModifiedBy>Gelvazio Camargo - CONTA GMAIL</cp:lastModifiedBy>
  <cp:revision>3</cp:revision>
  <dcterms:created xsi:type="dcterms:W3CDTF">2022-08-25T13:36:00Z</dcterms:created>
  <dcterms:modified xsi:type="dcterms:W3CDTF">2022-08-25T13:36:00Z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